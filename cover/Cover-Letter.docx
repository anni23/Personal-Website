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83" w:rsidRDefault="006E1D45" w:rsidP="00965D17">
      <w:pPr>
        <w:pStyle w:val="Title"/>
      </w:pPr>
      <w:r>
        <w:t>Aniruddh Chaturvedi</w:t>
      </w:r>
    </w:p>
    <w:p w:rsidR="002702AD" w:rsidRDefault="006E1D45" w:rsidP="00965D17">
      <w:r>
        <w:t>+1 7163616928</w:t>
      </w:r>
      <w:r w:rsidR="00965D17">
        <w:t> | </w:t>
      </w:r>
      <w:r w:rsidR="002702AD">
        <w:t xml:space="preserve">aniruddhrchaturvedi@gmail.com | </w:t>
      </w:r>
      <w:hyperlink r:id="rId8" w:history="1">
        <w:r w:rsidR="002702AD" w:rsidRPr="00843673">
          <w:rPr>
            <w:rStyle w:val="Hyperlink"/>
          </w:rPr>
          <w:t>achaturv@buffalo.edu</w:t>
        </w:r>
      </w:hyperlink>
    </w:p>
    <w:p w:rsidR="00FB35A0" w:rsidRDefault="00FB35A0" w:rsidP="0076387D">
      <w:pPr>
        <w:pStyle w:val="Address"/>
      </w:pPr>
    </w:p>
    <w:p w:rsidR="00B31D5A" w:rsidRDefault="00B31D5A" w:rsidP="00227CB5">
      <w:r>
        <w:t>Hello</w:t>
      </w:r>
      <w:r w:rsidR="0054476D">
        <w:t>,</w:t>
      </w:r>
    </w:p>
    <w:p w:rsidR="000D663C" w:rsidRDefault="002456EB" w:rsidP="00227CB5">
      <w:r>
        <w:t xml:space="preserve">I am a Computer Science graduate from University at Buffalo. I graduated this semester and I am looking for jobs in Software Engineer profiles. </w:t>
      </w:r>
    </w:p>
    <w:p w:rsidR="00110BAB" w:rsidRDefault="00110BAB" w:rsidP="00110BAB">
      <w:r>
        <w:t>Software Development have always been my area of interest. I am confident and proficient in java and Object Oriented Programming skills, as I have done several challenging academic and side projects in Java and Android. Projects for my Distributed Systems class were really interesting and involved socket programming, multithreading and handling concurrency between multiple threads.</w:t>
      </w:r>
    </w:p>
    <w:p w:rsidR="00110BAB" w:rsidRDefault="00110BAB" w:rsidP="00110BAB">
      <w:r>
        <w:t>Moreover, I have done Data Science related academic projects in python, Hadoop Map – Reduce, R and Tableau.</w:t>
      </w:r>
    </w:p>
    <w:p w:rsidR="00110BAB" w:rsidRDefault="00110BAB" w:rsidP="00110BAB">
      <w:r>
        <w:t xml:space="preserve">I have even worked as a software engineering intern at a healthcare company - Mortara Instrument, Milwaukee, WI. Working here, I learned C++ </w:t>
      </w:r>
      <w:bookmarkStart w:id="0" w:name="_GoBack"/>
      <w:bookmarkEnd w:id="0"/>
      <w:r>
        <w:t>and enhanced my debugging skills.</w:t>
      </w:r>
    </w:p>
    <w:p w:rsidR="00110BAB" w:rsidRDefault="00110BAB" w:rsidP="00110BAB">
      <w:r>
        <w:t>Java is my comfort zone, but I do not mind stepping out of my comfort zone to learn new and trending things. I believe in being a problem solver</w:t>
      </w:r>
      <w:r w:rsidRPr="00110BAB">
        <w:t xml:space="preserve"> and programming languages or tools should not be a barrier for me.</w:t>
      </w:r>
    </w:p>
    <w:p w:rsidR="00BD08E6" w:rsidRDefault="00110BAB" w:rsidP="00110BAB">
      <w:r>
        <w:t>I believe my academic and professional background appeals to your company’s work culture.</w:t>
      </w:r>
    </w:p>
    <w:p w:rsidR="00BD08E6" w:rsidRDefault="00BD08E6" w:rsidP="00110BAB"/>
    <w:p w:rsidR="00110BAB" w:rsidRDefault="00110BAB" w:rsidP="00110BAB">
      <w:r>
        <w:t xml:space="preserve">Thanks </w:t>
      </w:r>
    </w:p>
    <w:p w:rsidR="00110BAB" w:rsidRDefault="00110BAB" w:rsidP="00110BAB">
      <w:r>
        <w:t>Aniruddh</w:t>
      </w:r>
    </w:p>
    <w:p w:rsidR="00110BAB" w:rsidRDefault="00110BAB" w:rsidP="00EE7F13"/>
    <w:p w:rsidR="00302A2C" w:rsidRPr="00302A2C" w:rsidRDefault="00302A2C" w:rsidP="00302A2C">
      <w:pPr>
        <w:pStyle w:val="Signature"/>
      </w:pPr>
    </w:p>
    <w:sectPr w:rsidR="00302A2C" w:rsidRPr="00302A2C" w:rsidSect="00673C35">
      <w:footerReference w:type="default" r:id="rId9"/>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C5E" w:rsidRDefault="00567C5E">
      <w:pPr>
        <w:spacing w:after="0"/>
      </w:pPr>
      <w:r>
        <w:separator/>
      </w:r>
    </w:p>
  </w:endnote>
  <w:endnote w:type="continuationSeparator" w:id="0">
    <w:p w:rsidR="00567C5E" w:rsidRDefault="00567C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C8B" w:rsidRDefault="000D5AB1">
    <w:pPr>
      <w:pStyle w:val="Footer"/>
    </w:pPr>
    <w:r>
      <w:t xml:space="preserve">Page </w:t>
    </w:r>
    <w:r>
      <w:fldChar w:fldCharType="begin"/>
    </w:r>
    <w:r>
      <w:instrText xml:space="preserve"> PAGE   \* MERGEFORMAT </w:instrText>
    </w:r>
    <w:r>
      <w:fldChar w:fldCharType="separate"/>
    </w:r>
    <w:r w:rsidR="00110BA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C5E" w:rsidRDefault="00567C5E">
      <w:pPr>
        <w:spacing w:after="0"/>
      </w:pPr>
      <w:r>
        <w:separator/>
      </w:r>
    </w:p>
  </w:footnote>
  <w:footnote w:type="continuationSeparator" w:id="0">
    <w:p w:rsidR="00567C5E" w:rsidRDefault="00567C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45"/>
    <w:rsid w:val="00001605"/>
    <w:rsid w:val="00004E33"/>
    <w:rsid w:val="00005336"/>
    <w:rsid w:val="00011932"/>
    <w:rsid w:val="00024297"/>
    <w:rsid w:val="000315D9"/>
    <w:rsid w:val="00047B13"/>
    <w:rsid w:val="00094371"/>
    <w:rsid w:val="000D003E"/>
    <w:rsid w:val="000D5AB1"/>
    <w:rsid w:val="000D663C"/>
    <w:rsid w:val="000D7902"/>
    <w:rsid w:val="000E2A2C"/>
    <w:rsid w:val="000F1DB2"/>
    <w:rsid w:val="000F1F3E"/>
    <w:rsid w:val="00110BAB"/>
    <w:rsid w:val="00134375"/>
    <w:rsid w:val="00137C86"/>
    <w:rsid w:val="00150248"/>
    <w:rsid w:val="0015255D"/>
    <w:rsid w:val="001532D0"/>
    <w:rsid w:val="001642E8"/>
    <w:rsid w:val="00165D09"/>
    <w:rsid w:val="001A6FFA"/>
    <w:rsid w:val="001B1E3A"/>
    <w:rsid w:val="001C456D"/>
    <w:rsid w:val="001C5615"/>
    <w:rsid w:val="001E5483"/>
    <w:rsid w:val="001E7949"/>
    <w:rsid w:val="00202476"/>
    <w:rsid w:val="002045EB"/>
    <w:rsid w:val="00217A80"/>
    <w:rsid w:val="00227CB5"/>
    <w:rsid w:val="002355DB"/>
    <w:rsid w:val="00243233"/>
    <w:rsid w:val="002456EB"/>
    <w:rsid w:val="002702AD"/>
    <w:rsid w:val="00281461"/>
    <w:rsid w:val="00290958"/>
    <w:rsid w:val="002909B7"/>
    <w:rsid w:val="00293B83"/>
    <w:rsid w:val="002A35C1"/>
    <w:rsid w:val="002A45B9"/>
    <w:rsid w:val="002A7E10"/>
    <w:rsid w:val="002B7456"/>
    <w:rsid w:val="002C28C3"/>
    <w:rsid w:val="002C64D3"/>
    <w:rsid w:val="002C6F9D"/>
    <w:rsid w:val="002D0E7D"/>
    <w:rsid w:val="002E56B4"/>
    <w:rsid w:val="00302A2C"/>
    <w:rsid w:val="00303777"/>
    <w:rsid w:val="00317EB3"/>
    <w:rsid w:val="00337D64"/>
    <w:rsid w:val="00351D9A"/>
    <w:rsid w:val="0036485F"/>
    <w:rsid w:val="00366498"/>
    <w:rsid w:val="00373148"/>
    <w:rsid w:val="00381669"/>
    <w:rsid w:val="0038682B"/>
    <w:rsid w:val="003B05BD"/>
    <w:rsid w:val="003B1BB9"/>
    <w:rsid w:val="003B212B"/>
    <w:rsid w:val="003D181B"/>
    <w:rsid w:val="003D1B11"/>
    <w:rsid w:val="003F2EF6"/>
    <w:rsid w:val="004367F6"/>
    <w:rsid w:val="004537DA"/>
    <w:rsid w:val="00461159"/>
    <w:rsid w:val="0047441C"/>
    <w:rsid w:val="004778A9"/>
    <w:rsid w:val="0048169E"/>
    <w:rsid w:val="004A0C89"/>
    <w:rsid w:val="004B341E"/>
    <w:rsid w:val="004B3D78"/>
    <w:rsid w:val="004B732A"/>
    <w:rsid w:val="004D33E2"/>
    <w:rsid w:val="004D4AB7"/>
    <w:rsid w:val="00501F5D"/>
    <w:rsid w:val="005021C0"/>
    <w:rsid w:val="005154E5"/>
    <w:rsid w:val="0052105A"/>
    <w:rsid w:val="0054476D"/>
    <w:rsid w:val="00550594"/>
    <w:rsid w:val="00551330"/>
    <w:rsid w:val="005564E0"/>
    <w:rsid w:val="00566FD0"/>
    <w:rsid w:val="00567C5E"/>
    <w:rsid w:val="005A033B"/>
    <w:rsid w:val="005A238D"/>
    <w:rsid w:val="005A666D"/>
    <w:rsid w:val="005B2E72"/>
    <w:rsid w:val="005D4554"/>
    <w:rsid w:val="005E01B8"/>
    <w:rsid w:val="005E069E"/>
    <w:rsid w:val="005E7527"/>
    <w:rsid w:val="0060701A"/>
    <w:rsid w:val="0061320A"/>
    <w:rsid w:val="00663321"/>
    <w:rsid w:val="00664F20"/>
    <w:rsid w:val="00667652"/>
    <w:rsid w:val="00673C35"/>
    <w:rsid w:val="006A2108"/>
    <w:rsid w:val="006A3CE7"/>
    <w:rsid w:val="006A5901"/>
    <w:rsid w:val="006B3563"/>
    <w:rsid w:val="006B4F32"/>
    <w:rsid w:val="006C5059"/>
    <w:rsid w:val="006D06B4"/>
    <w:rsid w:val="006D72D1"/>
    <w:rsid w:val="006E1D45"/>
    <w:rsid w:val="006E216F"/>
    <w:rsid w:val="006E7DD1"/>
    <w:rsid w:val="006F0820"/>
    <w:rsid w:val="00700F68"/>
    <w:rsid w:val="00705DD3"/>
    <w:rsid w:val="0071048D"/>
    <w:rsid w:val="00723BBA"/>
    <w:rsid w:val="007301C4"/>
    <w:rsid w:val="00745766"/>
    <w:rsid w:val="00761203"/>
    <w:rsid w:val="0076387D"/>
    <w:rsid w:val="00765218"/>
    <w:rsid w:val="00776CC3"/>
    <w:rsid w:val="00782A99"/>
    <w:rsid w:val="00783332"/>
    <w:rsid w:val="0079339F"/>
    <w:rsid w:val="007B2971"/>
    <w:rsid w:val="007B3D4D"/>
    <w:rsid w:val="007C0886"/>
    <w:rsid w:val="007C35C5"/>
    <w:rsid w:val="007F1AC0"/>
    <w:rsid w:val="007F7998"/>
    <w:rsid w:val="00801391"/>
    <w:rsid w:val="00815946"/>
    <w:rsid w:val="008166C2"/>
    <w:rsid w:val="00817439"/>
    <w:rsid w:val="00821833"/>
    <w:rsid w:val="00823C29"/>
    <w:rsid w:val="008266E4"/>
    <w:rsid w:val="0085136E"/>
    <w:rsid w:val="00857F31"/>
    <w:rsid w:val="008C17C8"/>
    <w:rsid w:val="008C4FE4"/>
    <w:rsid w:val="008D71C4"/>
    <w:rsid w:val="008F15C5"/>
    <w:rsid w:val="009021CA"/>
    <w:rsid w:val="00904BFC"/>
    <w:rsid w:val="00910CD0"/>
    <w:rsid w:val="0093193C"/>
    <w:rsid w:val="009473B3"/>
    <w:rsid w:val="009514CC"/>
    <w:rsid w:val="009529BB"/>
    <w:rsid w:val="00963E96"/>
    <w:rsid w:val="00965D17"/>
    <w:rsid w:val="009844C5"/>
    <w:rsid w:val="009877DA"/>
    <w:rsid w:val="00987822"/>
    <w:rsid w:val="009A3ACF"/>
    <w:rsid w:val="009D1EF7"/>
    <w:rsid w:val="009E20CE"/>
    <w:rsid w:val="009E5843"/>
    <w:rsid w:val="00A0717B"/>
    <w:rsid w:val="00A12BAD"/>
    <w:rsid w:val="00A25E79"/>
    <w:rsid w:val="00A26B6E"/>
    <w:rsid w:val="00A27383"/>
    <w:rsid w:val="00A27FAF"/>
    <w:rsid w:val="00A3356F"/>
    <w:rsid w:val="00A41405"/>
    <w:rsid w:val="00A54E88"/>
    <w:rsid w:val="00A700BB"/>
    <w:rsid w:val="00A736B0"/>
    <w:rsid w:val="00A834EC"/>
    <w:rsid w:val="00A84335"/>
    <w:rsid w:val="00A878C4"/>
    <w:rsid w:val="00AA2297"/>
    <w:rsid w:val="00AA5D46"/>
    <w:rsid w:val="00AD78D7"/>
    <w:rsid w:val="00B15412"/>
    <w:rsid w:val="00B20726"/>
    <w:rsid w:val="00B31D5A"/>
    <w:rsid w:val="00B34AB7"/>
    <w:rsid w:val="00B3704E"/>
    <w:rsid w:val="00B37E9F"/>
    <w:rsid w:val="00B5433C"/>
    <w:rsid w:val="00B66F74"/>
    <w:rsid w:val="00B71F39"/>
    <w:rsid w:val="00B754DE"/>
    <w:rsid w:val="00B86D65"/>
    <w:rsid w:val="00B91097"/>
    <w:rsid w:val="00BC2367"/>
    <w:rsid w:val="00BC3590"/>
    <w:rsid w:val="00BD08E6"/>
    <w:rsid w:val="00BD0D16"/>
    <w:rsid w:val="00BD4218"/>
    <w:rsid w:val="00BE178B"/>
    <w:rsid w:val="00BE3725"/>
    <w:rsid w:val="00BE3ED4"/>
    <w:rsid w:val="00BE67B5"/>
    <w:rsid w:val="00BE7ABD"/>
    <w:rsid w:val="00C03995"/>
    <w:rsid w:val="00C438F8"/>
    <w:rsid w:val="00C43C05"/>
    <w:rsid w:val="00C65C99"/>
    <w:rsid w:val="00C83E3C"/>
    <w:rsid w:val="00CA7576"/>
    <w:rsid w:val="00CB749E"/>
    <w:rsid w:val="00CD38D8"/>
    <w:rsid w:val="00CD6780"/>
    <w:rsid w:val="00CE2452"/>
    <w:rsid w:val="00CE642E"/>
    <w:rsid w:val="00D02A74"/>
    <w:rsid w:val="00D06062"/>
    <w:rsid w:val="00D20001"/>
    <w:rsid w:val="00D36805"/>
    <w:rsid w:val="00D36E3B"/>
    <w:rsid w:val="00D4285A"/>
    <w:rsid w:val="00D55D1B"/>
    <w:rsid w:val="00D65A51"/>
    <w:rsid w:val="00D702B8"/>
    <w:rsid w:val="00D73AAC"/>
    <w:rsid w:val="00D769CC"/>
    <w:rsid w:val="00D80357"/>
    <w:rsid w:val="00D86EE8"/>
    <w:rsid w:val="00D905F1"/>
    <w:rsid w:val="00DA5BE8"/>
    <w:rsid w:val="00DA6231"/>
    <w:rsid w:val="00DA6C5A"/>
    <w:rsid w:val="00DA7327"/>
    <w:rsid w:val="00DB168D"/>
    <w:rsid w:val="00DD06DA"/>
    <w:rsid w:val="00DD26B0"/>
    <w:rsid w:val="00DF56DD"/>
    <w:rsid w:val="00E07C6A"/>
    <w:rsid w:val="00E128CD"/>
    <w:rsid w:val="00E13EC1"/>
    <w:rsid w:val="00E1598F"/>
    <w:rsid w:val="00E17B31"/>
    <w:rsid w:val="00E30B1A"/>
    <w:rsid w:val="00E3279D"/>
    <w:rsid w:val="00E41962"/>
    <w:rsid w:val="00E8416F"/>
    <w:rsid w:val="00EA0B90"/>
    <w:rsid w:val="00EB47AF"/>
    <w:rsid w:val="00ED0A44"/>
    <w:rsid w:val="00EE0D91"/>
    <w:rsid w:val="00EE7F13"/>
    <w:rsid w:val="00EF7FD2"/>
    <w:rsid w:val="00F00DA2"/>
    <w:rsid w:val="00F04A5A"/>
    <w:rsid w:val="00F142F8"/>
    <w:rsid w:val="00F64606"/>
    <w:rsid w:val="00F744DD"/>
    <w:rsid w:val="00F84357"/>
    <w:rsid w:val="00F9549A"/>
    <w:rsid w:val="00FB35A0"/>
    <w:rsid w:val="00FB7250"/>
    <w:rsid w:val="00FC2174"/>
    <w:rsid w:val="00FC5E1D"/>
    <w:rsid w:val="00FD50BF"/>
    <w:rsid w:val="00FE1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5414"/>
  <w15:chartTrackingRefBased/>
  <w15:docId w15:val="{B67E81C5-58CC-4951-9D9F-94D8DEC4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 w:type="paragraph" w:customStyle="1" w:styleId="Default">
    <w:name w:val="Default"/>
    <w:rsid w:val="00EE7F13"/>
    <w:pPr>
      <w:autoSpaceDE w:val="0"/>
      <w:autoSpaceDN w:val="0"/>
      <w:adjustRightInd w:val="0"/>
      <w:spacing w:after="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78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haturv@buffalo.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u\AppData\Roaming\Microsoft\Templates\Cover%20letter%20(blu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(blue)</Template>
  <TotalTime>4628</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Aniruddh Chaturvedi</dc:creator>
  <cp:keywords/>
  <dc:description/>
  <cp:lastModifiedBy>Aniruddh Chaturvedi</cp:lastModifiedBy>
  <cp:revision>564</cp:revision>
  <dcterms:created xsi:type="dcterms:W3CDTF">2017-03-27T22:43:00Z</dcterms:created>
  <dcterms:modified xsi:type="dcterms:W3CDTF">2018-02-02T23:36:00Z</dcterms:modified>
</cp:coreProperties>
</file>